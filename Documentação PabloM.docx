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E0C6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E0C6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8E0C6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FC113A" w:rsidP="009B5655">
      <w:pPr>
        <w:ind w:firstLine="720"/>
      </w:pPr>
      <w:r>
        <w:t>Criar um W</w:t>
      </w:r>
      <w:r w:rsidR="00AC5434">
        <w:t>eb</w:t>
      </w:r>
      <w:r>
        <w:t xml:space="preserve"> Site para a empresa </w:t>
      </w:r>
      <w:proofErr w:type="spellStart"/>
      <w:r w:rsidR="00AC5434">
        <w:t>Sp</w:t>
      </w:r>
      <w:proofErr w:type="spellEnd"/>
      <w:r w:rsidR="00AC5434">
        <w:t xml:space="preserve"> Medical </w:t>
      </w:r>
      <w:proofErr w:type="spellStart"/>
      <w:r w:rsidR="00AC5434">
        <w:t>Group</w:t>
      </w:r>
      <w:proofErr w:type="spellEnd"/>
      <w:r w:rsidR="00AC5434">
        <w:t xml:space="preserve"> que seja de </w:t>
      </w:r>
      <w:r w:rsidR="00713CDB">
        <w:t xml:space="preserve">rápida e direta o </w:t>
      </w:r>
      <w:r w:rsidR="00AC5434">
        <w:t xml:space="preserve">acesso </w:t>
      </w:r>
      <w:r w:rsidR="00713CDB">
        <w:t>para que</w:t>
      </w:r>
      <w:r w:rsidR="00AC5434">
        <w:t xml:space="preserve"> supra as necessidades do cliente.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AC5434">
      <w:r>
        <w:t xml:space="preserve">Criação do Banco de Dados, para que mais pra frente possamos conecta-lo ao </w:t>
      </w:r>
      <w:proofErr w:type="spellStart"/>
      <w:r>
        <w:t>back-end</w:t>
      </w:r>
      <w:proofErr w:type="spellEnd"/>
      <w:r>
        <w:t xml:space="preserve"> para armazenar todos os dados necessários do Web Site do cliente.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713CDB" w:rsidRDefault="00713CDB" w:rsidP="00713CDB">
      <w:pPr>
        <w:ind w:firstLine="720"/>
      </w:pPr>
      <w:r>
        <w:t xml:space="preserve">Criar um </w:t>
      </w:r>
      <w:r>
        <w:t xml:space="preserve">banco de dados para a empresa SP Medical </w:t>
      </w:r>
      <w:proofErr w:type="spellStart"/>
      <w:r>
        <w:t>Group</w:t>
      </w:r>
      <w:proofErr w:type="spellEnd"/>
      <w:r>
        <w:t xml:space="preserve"> </w:t>
      </w:r>
      <w:r>
        <w:t>seja de rápida e direta o acesso para que supra as necessidades do cliente.</w:t>
      </w:r>
    </w:p>
    <w:p w:rsidR="008A7F37" w:rsidRDefault="008A7F37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AC5434">
      <w:r>
        <w:t xml:space="preserve">Modelagem </w:t>
      </w:r>
      <w:r w:rsidR="00713CDB">
        <w:t>é usada</w:t>
      </w:r>
      <w:r>
        <w:t xml:space="preserve"> para construir</w:t>
      </w:r>
      <w:r w:rsidR="00713CDB">
        <w:t xml:space="preserve"> os</w:t>
      </w:r>
      <w:r>
        <w:t xml:space="preserve"> modelos </w:t>
      </w:r>
      <w:r w:rsidR="00713CDB">
        <w:t xml:space="preserve">para o banco de dados que iremos criar e ter uma base para todo o projeto </w:t>
      </w:r>
      <w:r>
        <w:t>que expliquem as características ou funcionament</w:t>
      </w:r>
      <w:r w:rsidR="00713CDB">
        <w:t>o.</w:t>
      </w:r>
      <w:r>
        <w:tab/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713CDB">
      <w:pPr>
        <w:rPr>
          <w:noProof/>
        </w:rPr>
      </w:pPr>
      <w:r>
        <w:t xml:space="preserve">Nesse modelo teremos todas as </w:t>
      </w:r>
      <w:r w:rsidR="00AC5434">
        <w:t xml:space="preserve">Tabelas de nosso banco de dados com os seus atributos e o tipo de atributo que </w:t>
      </w:r>
      <w:r>
        <w:t>será utilizado.</w:t>
      </w:r>
    </w:p>
    <w:p w:rsidR="00713CDB" w:rsidRDefault="00713CDB">
      <w:r>
        <w:rPr>
          <w:noProof/>
        </w:rPr>
        <w:drawing>
          <wp:inline distT="0" distB="0" distL="0" distR="0">
            <wp:extent cx="5524500" cy="52670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90" cy="52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AC5434" w:rsidP="008A7F37">
      <w:r>
        <w:t xml:space="preserve">Todas as Tabelas </w:t>
      </w:r>
      <w:r w:rsidR="00713CDB">
        <w:t xml:space="preserve">com seus </w:t>
      </w:r>
      <w:r>
        <w:t xml:space="preserve">atributos gerados a partir do banco de dados </w:t>
      </w:r>
      <w:r w:rsidR="00713CDB">
        <w:t>que já havia sido criado</w:t>
      </w:r>
      <w:r>
        <w:t>.</w:t>
      </w:r>
    </w:p>
    <w:p w:rsidR="00AC5434" w:rsidRDefault="00713CDB" w:rsidP="008A7F37">
      <w:r>
        <w:rPr>
          <w:noProof/>
        </w:rPr>
        <w:lastRenderedPageBreak/>
        <w:drawing>
          <wp:inline distT="0" distB="0" distL="0" distR="0">
            <wp:extent cx="5334000" cy="5191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73" cy="51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713CDB" w:rsidP="008A7F37">
      <w:r>
        <w:t xml:space="preserve">Relação </w:t>
      </w:r>
      <w:r w:rsidR="00AC5434">
        <w:t>entre as entidades e suas cardinalidades.</w:t>
      </w:r>
    </w:p>
    <w:p w:rsidR="00DA19B6" w:rsidRDefault="00DA19B6"/>
    <w:p w:rsidR="00AC5434" w:rsidRDefault="00713CDB">
      <w:pPr>
        <w:sectPr w:rsidR="00AC5434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6" w:name="_GoBack"/>
      <w:r>
        <w:rPr>
          <w:noProof/>
        </w:rPr>
        <w:lastRenderedPageBreak/>
        <w:drawing>
          <wp:inline distT="0" distB="0" distL="0" distR="0">
            <wp:extent cx="5730240" cy="48996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Pr="00E4596E" w:rsidRDefault="00E4596E" w:rsidP="00295E15">
      <w:pPr>
        <w:ind w:firstLine="720"/>
        <w:rPr>
          <w:u w:val="single"/>
        </w:rPr>
      </w:pPr>
      <w:r>
        <w:t>(</w:t>
      </w:r>
      <w:proofErr w:type="spellStart"/>
      <w:r w:rsidR="00713CDB">
        <w:t>Trello</w:t>
      </w:r>
      <w:proofErr w:type="spellEnd"/>
      <w:r w:rsidR="00713CDB">
        <w:t xml:space="preserve"> não foi realizado e não possuirá link</w:t>
      </w:r>
      <w:r>
        <w:t>)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7"/>
        <w:gridCol w:w="962"/>
        <w:gridCol w:w="961"/>
        <w:gridCol w:w="961"/>
        <w:gridCol w:w="961"/>
        <w:gridCol w:w="961"/>
        <w:gridCol w:w="961"/>
        <w:gridCol w:w="961"/>
        <w:gridCol w:w="952"/>
      </w:tblGrid>
      <w:tr w:rsidR="00E4596E" w:rsidTr="00713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28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713CDB" w:rsidTr="00713CD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713CDB" w:rsidRPr="00BD3832" w:rsidRDefault="00713CDB" w:rsidP="00713CDB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713CDB" w:rsidRDefault="00713CDB" w:rsidP="00713CD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CDB" w:rsidTr="00713C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713CDB" w:rsidRPr="008A7F37" w:rsidRDefault="00713CDB" w:rsidP="00713CDB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713CDB" w:rsidRDefault="00713CDB" w:rsidP="00713CD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13CDB" w:rsidTr="00713C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pct"/>
          </w:tcPr>
          <w:p w:rsidR="00713CDB" w:rsidRDefault="00713CDB" w:rsidP="00713CDB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pct"/>
          </w:tcPr>
          <w:p w:rsidR="00713CDB" w:rsidRDefault="00713CDB" w:rsidP="00713CD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C6C" w:rsidRDefault="008E0C6C">
      <w:pPr>
        <w:spacing w:after="0" w:line="240" w:lineRule="auto"/>
      </w:pPr>
      <w:r>
        <w:separator/>
      </w:r>
    </w:p>
  </w:endnote>
  <w:endnote w:type="continuationSeparator" w:id="0">
    <w:p w:rsidR="008E0C6C" w:rsidRDefault="008E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E0C6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C6C" w:rsidRDefault="008E0C6C">
      <w:pPr>
        <w:spacing w:after="0" w:line="240" w:lineRule="auto"/>
      </w:pPr>
      <w:r>
        <w:separator/>
      </w:r>
    </w:p>
  </w:footnote>
  <w:footnote w:type="continuationSeparator" w:id="0">
    <w:p w:rsidR="008E0C6C" w:rsidRDefault="008E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13CDB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E0C6C"/>
    <w:rsid w:val="00952E23"/>
    <w:rsid w:val="00997D7D"/>
    <w:rsid w:val="009A3F87"/>
    <w:rsid w:val="009B5655"/>
    <w:rsid w:val="009E2D84"/>
    <w:rsid w:val="00A25BD2"/>
    <w:rsid w:val="00A967A8"/>
    <w:rsid w:val="00AC5434"/>
    <w:rsid w:val="00B36547"/>
    <w:rsid w:val="00BB5B9E"/>
    <w:rsid w:val="00BD3832"/>
    <w:rsid w:val="00BE6308"/>
    <w:rsid w:val="00BF7DCB"/>
    <w:rsid w:val="00C26497"/>
    <w:rsid w:val="00C86073"/>
    <w:rsid w:val="00C92BD1"/>
    <w:rsid w:val="00CC66C9"/>
    <w:rsid w:val="00D0024A"/>
    <w:rsid w:val="00DA19B6"/>
    <w:rsid w:val="00DB563A"/>
    <w:rsid w:val="00DE3EA9"/>
    <w:rsid w:val="00E35B40"/>
    <w:rsid w:val="00E43E78"/>
    <w:rsid w:val="00E4596E"/>
    <w:rsid w:val="00E6531E"/>
    <w:rsid w:val="00E95AA4"/>
    <w:rsid w:val="00EB66D8"/>
    <w:rsid w:val="00EF3B1A"/>
    <w:rsid w:val="00F03B38"/>
    <w:rsid w:val="00F400AB"/>
    <w:rsid w:val="00F82965"/>
    <w:rsid w:val="00F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9C2FB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36836"/>
    <w:rsid w:val="00383466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A29FC-422F-4BA1-8CE0-23F9AD48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566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Pablo Merissi da Cruz</cp:lastModifiedBy>
  <cp:revision>2</cp:revision>
  <dcterms:created xsi:type="dcterms:W3CDTF">2020-02-12T13:03:00Z</dcterms:created>
  <dcterms:modified xsi:type="dcterms:W3CDTF">2020-02-12T13:03:00Z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